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6A67B0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115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6A67B0" w:rsidRDefault="006A67B0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6A67B0" w:rsidRDefault="006A67B0">
            <w:pPr>
              <w:pStyle w:val="Sinespaciado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6A67B0" w:rsidRDefault="006A67B0">
            <w:pPr>
              <w:pStyle w:val="Sinespaciado"/>
              <w:rPr>
                <w:sz w:val="10"/>
                <w:szCs w:val="10"/>
              </w:rPr>
            </w:pPr>
          </w:p>
        </w:tc>
      </w:tr>
      <w:tr w:rsidR="006A67B0">
        <w:trPr>
          <w:trHeight w:hRule="exact" w:val="86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9"/>
                <w:szCs w:val="9"/>
              </w:rPr>
            </w:pPr>
          </w:p>
        </w:tc>
      </w:tr>
      <w:tr w:rsidR="006A67B0">
        <w:trPr>
          <w:trHeight w:hRule="exact" w:val="20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A67B0" w:rsidRDefault="006A67B0">
            <w:pPr>
              <w:pStyle w:val="Sinespaciado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A67B0" w:rsidRDefault="006A67B0">
            <w:pPr>
              <w:pStyle w:val="Sinespaciado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6A67B0" w:rsidRDefault="006A67B0">
            <w:pPr>
              <w:pStyle w:val="Sinespaciado"/>
              <w:rPr>
                <w:sz w:val="2"/>
                <w:szCs w:val="2"/>
              </w:rPr>
            </w:pPr>
          </w:p>
        </w:tc>
      </w:tr>
      <w:tr w:rsidR="006A67B0">
        <w:trPr>
          <w:trHeight w:hRule="exact" w:val="50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4"/>
                <w:szCs w:val="4"/>
              </w:rPr>
            </w:pPr>
          </w:p>
        </w:tc>
      </w:tr>
      <w:tr w:rsidR="006A67B0">
        <w:trPr>
          <w:trHeight w:hRule="exact" w:val="29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43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45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45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29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  <w:tr w:rsidR="006A67B0">
        <w:trPr>
          <w:trHeight w:hRule="exact" w:val="45"/>
        </w:trPr>
        <w:tc>
          <w:tcPr>
            <w:tcW w:w="3221" w:type="pct"/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6A67B0" w:rsidRDefault="006A67B0">
            <w:pPr>
              <w:pStyle w:val="Sinespaciado"/>
              <w:rPr>
                <w:sz w:val="8"/>
                <w:szCs w:val="8"/>
              </w:rPr>
            </w:pPr>
          </w:p>
        </w:tc>
      </w:tr>
    </w:tbl>
    <w:p w:rsidR="006A67B0" w:rsidRDefault="006A67B0">
      <w:pPr>
        <w:pStyle w:val="Direccindelremitente"/>
      </w:pPr>
    </w:p>
    <w:p w:rsidR="006A67B0" w:rsidRDefault="00DD2A42">
      <w:pPr>
        <w:pStyle w:val="Direccindelremitente"/>
      </w:pPr>
      <w:sdt>
        <w:sdtPr>
          <w:id w:val="290787004"/>
          <w:placeholder>
            <w:docPart w:val="AB6B7B4823AE461D91303891B2EAAF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E634D">
            <w:t>martin19928</w:t>
          </w:r>
        </w:sdtContent>
      </w:sdt>
    </w:p>
    <w:p w:rsidR="006A67B0" w:rsidRDefault="00BE634D">
      <w:pPr>
        <w:pStyle w:val="Direccindelremitente"/>
      </w:pPr>
      <w:r>
        <w:t>C/San Gabriel</w:t>
      </w:r>
    </w:p>
    <w:p w:rsidR="006A67B0" w:rsidRDefault="00BE634D">
      <w:pPr>
        <w:pStyle w:val="Direccindelremitente"/>
      </w:pPr>
      <w:r>
        <w:t>28080 Madrid</w:t>
      </w:r>
    </w:p>
    <w:p w:rsidR="006A67B0" w:rsidRDefault="00BE634D">
      <w:pPr>
        <w:pStyle w:val="Direccindeldestinatario"/>
      </w:pPr>
      <w:r>
        <w:t>SANCHEZ Y GARCIA S.L.</w:t>
      </w:r>
    </w:p>
    <w:p w:rsidR="00BE634D" w:rsidRDefault="00BE634D">
      <w:pPr>
        <w:pStyle w:val="Direccindeldestinatario"/>
      </w:pPr>
      <w:r>
        <w:t>AV. Aragon,123</w:t>
      </w:r>
    </w:p>
    <w:sdt>
      <w:sdtPr>
        <w:id w:val="19890522"/>
        <w:placeholder>
          <w:docPart w:val="7D7C533E959B47F09F434D252D6D2D7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12-03T00:00:00Z">
          <w:dateFormat w:val="d-M-yyyy"/>
          <w:lid w:val="es-ES"/>
          <w:storeMappedDataAs w:val="dateTime"/>
          <w:calendar w:val="gregorian"/>
        </w:date>
      </w:sdtPr>
      <w:sdtEndPr/>
      <w:sdtContent>
        <w:p w:rsidR="006A67B0" w:rsidRDefault="00BE634D">
          <w:pPr>
            <w:spacing w:after="0"/>
            <w:contextualSpacing/>
          </w:pPr>
          <w:r>
            <w:rPr>
              <w:lang w:val="es-ES"/>
            </w:rPr>
            <w:t>3-12-2019</w:t>
          </w:r>
        </w:p>
      </w:sdtContent>
    </w:sdt>
    <w:p w:rsidR="006A67B0" w:rsidRDefault="00BE634D">
      <w:pPr>
        <w:pStyle w:val="Saludo"/>
      </w:pPr>
      <w:r>
        <w:t>Estimado Sr</w:t>
      </w:r>
    </w:p>
    <w:p w:rsidR="00211B07" w:rsidRDefault="00BE634D" w:rsidP="00BE634D">
      <w:r>
        <w:t>Adjunto le enviamos la factura nº106/00 con fecha 10</w:t>
      </w:r>
      <w:r w:rsidR="00211B07">
        <w:t>-11-2011 correspondiente a su ultimo pedido de papel reciclado.</w:t>
      </w:r>
    </w:p>
    <w:p w:rsidR="00211B07" w:rsidRDefault="00211B07" w:rsidP="00BE634D">
      <w:r>
        <w:t>Observen que hemos aplicado un mayor descuento en base a la mayor cantidad de ese artículo adquirida por ustedes , tal y como se deriva de la conversación telefónica mantenida con ustedes en días anteriores . No obstante, hemos adelantado el vencimiento de pago en 15 días.</w:t>
      </w:r>
    </w:p>
    <w:p w:rsidR="006A67B0" w:rsidRDefault="00BE634D">
      <w:pPr>
        <w:pStyle w:val="Cierre"/>
      </w:pPr>
      <w:r>
        <w:t xml:space="preserve">Esperando que sea de su </w:t>
      </w:r>
      <w:bookmarkStart w:id="0" w:name="_GoBack"/>
      <w:bookmarkEnd w:id="0"/>
      <w:r w:rsidR="00211B07">
        <w:t>conformidad,</w:t>
      </w:r>
      <w:r>
        <w:t xml:space="preserve"> les saluda eternamente</w:t>
      </w:r>
    </w:p>
    <w:p w:rsidR="006A67B0" w:rsidRDefault="00DD2A42">
      <w:pPr>
        <w:pStyle w:val="Firma"/>
      </w:pPr>
      <w:sdt>
        <w:sdtPr>
          <w:id w:val="271207485"/>
          <w:placeholder>
            <w:docPart w:val="AB6B7B4823AE461D91303891B2EAAF2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E634D">
            <w:t>martin19928</w:t>
          </w:r>
        </w:sdtContent>
      </w:sdt>
    </w:p>
    <w:sdt>
      <w:sdtPr>
        <w:id w:val="89070956"/>
        <w:placeholder>
          <w:docPart w:val="4BC5AD51A5924034A824CF42B457A93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6A67B0" w:rsidRDefault="00BE634D">
          <w:pPr>
            <w:pStyle w:val="Firma"/>
          </w:pPr>
          <w:r>
            <w:t>RECICLA BDD S.L.</w:t>
          </w:r>
        </w:p>
      </w:sdtContent>
    </w:sdt>
    <w:sectPr w:rsidR="006A67B0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42" w:rsidRDefault="00DD2A42">
      <w:pPr>
        <w:spacing w:after="0" w:line="240" w:lineRule="auto"/>
      </w:pPr>
      <w:r>
        <w:separator/>
      </w:r>
    </w:p>
  </w:endnote>
  <w:endnote w:type="continuationSeparator" w:id="0">
    <w:p w:rsidR="00DD2A42" w:rsidRDefault="00DD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7B0" w:rsidRDefault="00DD2A42"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922"/>
      <w:gridCol w:w="1093"/>
    </w:tblGrid>
    <w:tr w:rsidR="006A67B0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A67B0" w:rsidRDefault="006A67B0">
          <w:pPr>
            <w:pStyle w:val="Sinespaciad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6A67B0" w:rsidRDefault="006A67B0">
          <w:pPr>
            <w:pStyle w:val="Sinespaciado"/>
          </w:pPr>
        </w:p>
      </w:tc>
    </w:tr>
  </w:tbl>
  <w:p w:rsidR="006A67B0" w:rsidRDefault="006A67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7B0" w:rsidRDefault="00DD2A42">
    <w:pPr>
      <w:jc w:val="right"/>
    </w:pPr>
    <w:r>
      <w:fldChar w:fldCharType="begin"/>
    </w:r>
    <w:r>
      <w:instrText xml:space="preserve">PAGE  </w:instrText>
    </w:r>
    <w:r>
      <w:instrText xml:space="preserve"> \* MERGEFORMAT</w:instrText>
    </w:r>
    <w:r>
      <w:fldChar w:fldCharType="separate"/>
    </w:r>
    <w:r>
      <w:rPr>
        <w:lang w:val="es-ES"/>
      </w:rPr>
      <w:t>3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51"/>
      <w:gridCol w:w="2864"/>
    </w:tblGrid>
    <w:tr w:rsidR="006A67B0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6A67B0" w:rsidRDefault="006A67B0">
          <w:pPr>
            <w:pStyle w:val="Sinespaciad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6A67B0" w:rsidRDefault="006A67B0">
          <w:pPr>
            <w:pStyle w:val="Sinespaciado"/>
          </w:pPr>
        </w:p>
      </w:tc>
    </w:tr>
  </w:tbl>
  <w:p w:rsidR="006A67B0" w:rsidRDefault="006A67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42" w:rsidRDefault="00DD2A42">
      <w:pPr>
        <w:spacing w:after="0" w:line="240" w:lineRule="auto"/>
      </w:pPr>
      <w:r>
        <w:separator/>
      </w:r>
    </w:p>
  </w:footnote>
  <w:footnote w:type="continuationSeparator" w:id="0">
    <w:p w:rsidR="00DD2A42" w:rsidRDefault="00DD2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67B0" w:rsidRDefault="00BE634D">
        <w:pPr>
          <w:pStyle w:val="Encabezado"/>
          <w:pBdr>
            <w:bottom w:val="single" w:sz="4" w:space="0" w:color="auto"/>
          </w:pBdr>
        </w:pPr>
        <w:r>
          <w:t>martin19928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587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67B0" w:rsidRDefault="00BE634D">
        <w:pPr>
          <w:pStyle w:val="Encabezado"/>
          <w:pBdr>
            <w:bottom w:val="single" w:sz="4" w:space="0" w:color="auto"/>
          </w:pBdr>
          <w:jc w:val="right"/>
        </w:pPr>
        <w:r>
          <w:t>martin19928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num w:numId="1">
    <w:abstractNumId w:val="11"/>
  </w:num>
  <w:num w:numId="2">
    <w:abstractNumId w:val="10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0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4D"/>
    <w:rsid w:val="00211B07"/>
    <w:rsid w:val="006A67B0"/>
    <w:rsid w:val="00BE634D"/>
    <w:rsid w:val="00DD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A354C"/>
  <w15:docId w15:val="{7AC6DD03-8BFB-431D-8170-3730531A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2"/>
        <w:lang w:val="es-ES_tradnl" w:eastAsia="es-ES_tradnl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00" w:lineRule="auto"/>
    </w:p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438086" w:themeColor="accent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erre">
    <w:name w:val="Closing"/>
    <w:basedOn w:val="Direccindelremitente"/>
    <w:link w:val="CierreCar"/>
    <w:uiPriority w:val="5"/>
    <w:unhideWhenUsed/>
    <w:qFormat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5"/>
    <w:rPr>
      <w:rFonts w:cstheme="minorBidi"/>
      <w:sz w:val="20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438086" w:themeColor="accent2"/>
      <w:szCs w:val="22"/>
    </w:rPr>
  </w:style>
  <w:style w:type="paragraph" w:customStyle="1" w:styleId="Direccindelremitente">
    <w:name w:val="Dirección del remitente"/>
    <w:basedOn w:val="Normal"/>
    <w:uiPriority w:val="2"/>
    <w:qFormat/>
    <w:pPr>
      <w:spacing w:after="0"/>
      <w:ind w:left="6480"/>
    </w:pPr>
    <w:rPr>
      <w:szCs w:val="22"/>
    </w:rPr>
  </w:style>
  <w:style w:type="paragraph" w:customStyle="1" w:styleId="Asunto">
    <w:name w:val="Asunto"/>
    <w:basedOn w:val="Normal"/>
    <w:next w:val="Normal"/>
    <w:uiPriority w:val="7"/>
    <w:semiHidden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paragraph" w:customStyle="1" w:styleId="Direccindeldestinatario">
    <w:name w:val="Dirección del destinatario"/>
    <w:basedOn w:val="Normal"/>
    <w:uiPriority w:val="3"/>
    <w:qFormat/>
    <w:pPr>
      <w:spacing w:before="480" w:after="480"/>
      <w:contextualSpacing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spacing w:after="0"/>
      <w:ind w:left="4320"/>
    </w:pPr>
  </w:style>
  <w:style w:type="character" w:customStyle="1" w:styleId="FirmaCar">
    <w:name w:val="Firma Car"/>
    <w:basedOn w:val="Fuentedeprrafopredeter"/>
    <w:link w:val="Firma"/>
    <w:uiPriority w:val="99"/>
    <w:rPr>
      <w:rFonts w:cstheme="minorBid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theme="min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theme="minorBid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theme="min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theme="min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theme="min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theme="minorBidi"/>
      <w:i/>
      <w:color w:val="438086" w:themeColor="accent2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theme="minorBid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theme="minorBid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theme="minorBid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theme="minorBid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theme="minorBidi"/>
      <w:b/>
      <w:color w:val="313240" w:themeColor="text2" w:themeShade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theme="minorBidi"/>
      <w:i/>
      <w:color w:val="438086" w:themeColor="accent2"/>
      <w:sz w:val="20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rrafodelista">
    <w:name w:val="List Paragraph"/>
    <w:basedOn w:val="Normal"/>
    <w:uiPriority w:val="36"/>
    <w:unhideWhenUsed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  <w:rPr>
      <w:szCs w:val="24"/>
    </w:rPr>
  </w:style>
  <w:style w:type="paragraph" w:styleId="Sangranormal">
    <w:name w:val="Normal Indent"/>
    <w:basedOn w:val="Normal"/>
    <w:uiPriority w:val="99"/>
    <w:semiHidden/>
    <w:unhideWhenUsed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link w:val="SubttuloCar"/>
    <w:uiPriority w:val="11"/>
    <w:rPr>
      <w:i/>
      <w:color w:val="424456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cstheme="minorBidi"/>
      <w:i/>
      <w:color w:val="424456" w:themeColor="text2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438086" w:themeColor="accent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53548A" w:themeColor="accent1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theme="minorBidi"/>
      <w:color w:val="53548A" w:themeColor="accent1"/>
      <w:sz w:val="56"/>
      <w:szCs w:val="56"/>
    </w:rPr>
  </w:style>
  <w:style w:type="numbering" w:customStyle="1" w:styleId="Listaconvietasurbana">
    <w:name w:val="Lista con viñetas urbana"/>
    <w:uiPriority w:val="99"/>
    <w:pPr>
      <w:numPr>
        <w:numId w:val="1"/>
      </w:numPr>
    </w:pPr>
  </w:style>
  <w:style w:type="numbering" w:customStyle="1" w:styleId="Listanumeradaurbana">
    <w:name w:val="Lista numerada urbana"/>
    <w:uiPriority w:val="99"/>
    <w:pPr>
      <w:numPr>
        <w:numId w:val="2"/>
      </w:numPr>
    </w:pPr>
  </w:style>
  <w:style w:type="paragraph" w:customStyle="1" w:styleId="Vieta1">
    <w:name w:val="Viñeta 1"/>
    <w:basedOn w:val="Prrafodelista"/>
    <w:uiPriority w:val="37"/>
    <w:qFormat/>
    <w:pPr>
      <w:numPr>
        <w:numId w:val="11"/>
      </w:numPr>
      <w:spacing w:after="0" w:line="276" w:lineRule="auto"/>
    </w:pPr>
  </w:style>
  <w:style w:type="paragraph" w:customStyle="1" w:styleId="Vieta2">
    <w:name w:val="Viñeta 2"/>
    <w:basedOn w:val="Prrafodelista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Vieta3">
    <w:name w:val="Viñeta 3"/>
    <w:basedOn w:val="Prrafodelista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Categora">
    <w:name w:val="Categoría"/>
    <w:basedOn w:val="Normal"/>
    <w:uiPriority w:val="49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uiPriority w:val="49"/>
    <w:pPr>
      <w:framePr w:hSpace="187" w:wrap="around" w:hAnchor="margin" w:xAlign="center" w:y="721"/>
      <w:spacing w:before="320" w:after="0" w:line="240" w:lineRule="auto"/>
    </w:pPr>
    <w:rPr>
      <w:b/>
      <w:sz w:val="22"/>
      <w:szCs w:val="22"/>
    </w:rPr>
  </w:style>
  <w:style w:type="paragraph" w:styleId="Descripci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19928\AppData\Roaming\Microsoft\Plantillas\Carta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6B7B4823AE461D91303891B2EA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63D09-FECA-40B5-B47D-489737541E8A}"/>
      </w:docPartPr>
      <w:docPartBody>
        <w:p w:rsidR="00000000" w:rsidRDefault="00140219">
          <w:pPr>
            <w:pStyle w:val="AB6B7B4823AE461D91303891B2EAAF22"/>
          </w:pPr>
          <w:r>
            <w:rPr>
              <w:lang w:val="es-ES"/>
            </w:rPr>
            <w:t>[Escriba el nombre del remitente]</w:t>
          </w:r>
        </w:p>
      </w:docPartBody>
    </w:docPart>
    <w:docPart>
      <w:docPartPr>
        <w:name w:val="4BC5AD51A5924034A824CF42B457A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F780-E5F6-472C-BFD5-4FD89CA0BEDD}"/>
      </w:docPartPr>
      <w:docPartBody>
        <w:p w:rsidR="00000000" w:rsidRDefault="00140219">
          <w:pPr>
            <w:pStyle w:val="4BC5AD51A5924034A824CF42B457A939"/>
          </w:pPr>
          <w:r>
            <w:rPr>
              <w:lang w:val="es-ES"/>
            </w:rPr>
            <w:t>[Compañía del remitente]</w:t>
          </w:r>
        </w:p>
      </w:docPartBody>
    </w:docPart>
    <w:docPart>
      <w:docPartPr>
        <w:name w:val="7D7C533E959B47F09F434D252D6D2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20C21-BF51-4C27-8C42-9F47E970E01C}"/>
      </w:docPartPr>
      <w:docPartBody>
        <w:p w:rsidR="00000000" w:rsidRDefault="00140219">
          <w:pPr>
            <w:pStyle w:val="7D7C533E959B47F09F434D252D6D2D73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19"/>
    <w:rsid w:val="0014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6B7B4823AE461D91303891B2EAAF22">
    <w:name w:val="AB6B7B4823AE461D91303891B2EAAF22"/>
  </w:style>
  <w:style w:type="paragraph" w:customStyle="1" w:styleId="4BC5AD51A5924034A824CF42B457A939">
    <w:name w:val="4BC5AD51A5924034A824CF42B457A939"/>
  </w:style>
  <w:style w:type="paragraph" w:customStyle="1" w:styleId="6A6FA974D73C408F823ACA877EC71BCF">
    <w:name w:val="6A6FA974D73C408F823ACA877EC71BCF"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EE82BA2F088F4C828BE39A93E0E7F8AC">
    <w:name w:val="EE82BA2F088F4C828BE39A93E0E7F8AC"/>
  </w:style>
  <w:style w:type="paragraph" w:customStyle="1" w:styleId="108E469A53EB426FA61378E51F57E6D2">
    <w:name w:val="108E469A53EB426FA61378E51F57E6D2"/>
  </w:style>
  <w:style w:type="paragraph" w:customStyle="1" w:styleId="7D7C533E959B47F09F434D252D6D2D73">
    <w:name w:val="7D7C533E959B47F09F434D252D6D2D73"/>
  </w:style>
  <w:style w:type="paragraph" w:customStyle="1" w:styleId="7A12E8D26603434B9D65D9FB218FE9C1">
    <w:name w:val="7A12E8D26603434B9D65D9FB218FE9C1"/>
  </w:style>
  <w:style w:type="paragraph" w:customStyle="1" w:styleId="7FCBF3A22C23436D8FE6992C20A2F702">
    <w:name w:val="7FCBF3A22C23436D8FE6992C20A2F702"/>
  </w:style>
  <w:style w:type="paragraph" w:customStyle="1" w:styleId="4669E5A455E140B786C6A3A9E475F0CB">
    <w:name w:val="4669E5A455E140B786C6A3A9E475F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A24F4706-313E-45D0-98D0-BD7257E65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(tema Urbano)</Template>
  <TotalTime>15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RECICLA BDD S.L.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martin19928</dc:creator>
  <cp:keywords/>
  <cp:lastModifiedBy>martin19928</cp:lastModifiedBy>
  <cp:revision>1</cp:revision>
  <dcterms:created xsi:type="dcterms:W3CDTF">2019-12-03T10:39:00Z</dcterms:created>
  <dcterms:modified xsi:type="dcterms:W3CDTF">2019-12-03T10:54:00Z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TC017730869991</vt:lpwstr>
  </property>
</Properties>
</file>